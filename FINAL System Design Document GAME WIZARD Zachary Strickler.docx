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F219A" w14:textId="1778B194" w:rsidR="00736E1C" w:rsidRDefault="00AB3101">
      <w:pPr>
        <w:pStyle w:val="ReturnAddress"/>
        <w:framePr w:wrap="notBeside"/>
      </w:pPr>
      <w:r>
        <w:t>Zachary Strickler</w:t>
      </w:r>
    </w:p>
    <w:p w14:paraId="0C414B64" w14:textId="68D9B6AD" w:rsidR="00AB3101" w:rsidRDefault="00AB3101">
      <w:pPr>
        <w:pStyle w:val="ReturnAddress"/>
        <w:framePr w:wrap="notBeside"/>
      </w:pPr>
      <w:r>
        <w:t>Ethan Dowell</w:t>
      </w:r>
    </w:p>
    <w:p w14:paraId="73D8C47E" w14:textId="77777777" w:rsidR="0060299B" w:rsidRDefault="0060299B">
      <w:pPr>
        <w:pStyle w:val="CompanyName"/>
      </w:pPr>
      <w:bookmarkStart w:id="0" w:name="xgraphic"/>
    </w:p>
    <w:p w14:paraId="6AE4F72C" w14:textId="5A447A50" w:rsidR="0060299B" w:rsidRDefault="00736E1C">
      <w:pPr>
        <w:pStyle w:val="TitleCover"/>
      </w:pPr>
      <w:r>
        <w:rPr>
          <w:i/>
        </w:rPr>
        <w:t>GAME</w:t>
      </w:r>
      <w:r w:rsidR="00AB3101">
        <w:rPr>
          <w:i/>
        </w:rPr>
        <w:t xml:space="preserve"> WIZARD</w:t>
      </w:r>
      <w:r>
        <w:t xml:space="preserve"> System Design Document </w:t>
      </w:r>
    </w:p>
    <w:p w14:paraId="6CEB4DDD"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1A17134B" w14:textId="77777777" w:rsidR="0060299B" w:rsidRDefault="0060299B"/>
    <w:p w14:paraId="024BEF67" w14:textId="77777777" w:rsidR="0060299B" w:rsidRDefault="0060299B"/>
    <w:p w14:paraId="362BFD03" w14:textId="77777777" w:rsidR="0060299B" w:rsidRDefault="0060299B"/>
    <w:p w14:paraId="50963794" w14:textId="77777777" w:rsidR="0060299B" w:rsidRDefault="0060299B"/>
    <w:p w14:paraId="2DDF114B" w14:textId="77777777" w:rsidR="0060299B" w:rsidRDefault="0060299B"/>
    <w:p w14:paraId="61A72CA1" w14:textId="77777777" w:rsidR="0060299B" w:rsidRDefault="0060299B"/>
    <w:p w14:paraId="65681A24" w14:textId="77777777" w:rsidR="0060299B" w:rsidRDefault="0060299B"/>
    <w:p w14:paraId="65BFC85E" w14:textId="77777777" w:rsidR="0060299B" w:rsidRDefault="0060299B"/>
    <w:p w14:paraId="0976B091" w14:textId="77777777" w:rsidR="0060299B" w:rsidRDefault="0060299B">
      <w:pPr>
        <w:ind w:left="0"/>
      </w:pPr>
    </w:p>
    <w:p w14:paraId="29606C2A" w14:textId="77777777" w:rsidR="0060299B" w:rsidRDefault="0060299B">
      <w:r>
        <w:br w:type="page"/>
      </w:r>
    </w:p>
    <w:bookmarkEnd w:id="0"/>
    <w:p w14:paraId="732257A7" w14:textId="77777777" w:rsidR="0060299B" w:rsidRDefault="00FE0C28">
      <w:pPr>
        <w:pStyle w:val="Title"/>
        <w:spacing w:line="540" w:lineRule="exact"/>
      </w:pPr>
      <w:r>
        <w:rPr>
          <w:i/>
        </w:rPr>
        <w:t>GAMEPLAN</w:t>
      </w:r>
      <w:r w:rsidR="0081513C">
        <w:t xml:space="preserve"> System </w:t>
      </w:r>
      <w:r>
        <w:t>Design</w:t>
      </w:r>
      <w:r w:rsidR="00736E1C">
        <w:t xml:space="preserve"> Document </w:t>
      </w:r>
    </w:p>
    <w:p w14:paraId="07899E0D" w14:textId="242B36BF" w:rsidR="0060299B" w:rsidRDefault="0081513C">
      <w:pPr>
        <w:pStyle w:val="Heading1"/>
        <w:rPr>
          <w:b w:val="0"/>
        </w:rPr>
      </w:pPr>
      <w:r>
        <w:t>Introduction</w:t>
      </w:r>
      <w:r w:rsidR="005C2A79">
        <w:t xml:space="preserve"> </w:t>
      </w:r>
      <w:r w:rsidR="005C2A79" w:rsidRPr="005C2A79">
        <w:rPr>
          <w:b w:val="0"/>
        </w:rPr>
        <w:t>(</w:t>
      </w:r>
      <w:r w:rsidR="00AB3101">
        <w:rPr>
          <w:b w:val="0"/>
        </w:rPr>
        <w:t>ZS</w:t>
      </w:r>
      <w:r w:rsidR="005C2A79" w:rsidRPr="005C2A79">
        <w:rPr>
          <w:b w:val="0"/>
        </w:rPr>
        <w:t>)</w:t>
      </w:r>
    </w:p>
    <w:p w14:paraId="28DFF2AA" w14:textId="23A6AE1C" w:rsidR="00AB3101" w:rsidRPr="00AB3101" w:rsidRDefault="00AB3101" w:rsidP="00AB3101">
      <w:pPr>
        <w:pStyle w:val="BodyText"/>
      </w:pPr>
      <w:r>
        <w:t>This document shows the topics that are covered in our System Design. This document will show the diagrams made and the purpose of these diagrams. These diagrams show the design aspect of our app, Game Wizard. The Class Diagrams will show the design of objects in our app, and their methods along with their attributes. The pseudocode will break down the code that goes into the methods listed. First cut domain sequence diagrams will show the functionality of systems within Game Wizard.</w:t>
      </w:r>
    </w:p>
    <w:p w14:paraId="05C02F8B" w14:textId="028E959B" w:rsidR="0081513C" w:rsidRDefault="005C2A79" w:rsidP="00BD2246">
      <w:pPr>
        <w:pStyle w:val="Heading1"/>
        <w:ind w:firstLine="0"/>
      </w:pPr>
      <w:r>
        <w:tab/>
      </w:r>
      <w:r>
        <w:tab/>
      </w:r>
      <w:r>
        <w:tab/>
        <w:t xml:space="preserve">Class Diagrams </w:t>
      </w:r>
      <w:r>
        <w:rPr>
          <w:b w:val="0"/>
        </w:rPr>
        <w:t>(</w:t>
      </w:r>
      <w:r w:rsidR="00AB3101">
        <w:rPr>
          <w:b w:val="0"/>
        </w:rPr>
        <w:t>ZS</w:t>
      </w:r>
      <w:r w:rsidRPr="005C2A79">
        <w:rPr>
          <w:b w:val="0"/>
        </w:rPr>
        <w:t>)</w:t>
      </w:r>
    </w:p>
    <w:p w14:paraId="38ECA29E" w14:textId="77777777" w:rsidR="0081513C" w:rsidRDefault="0081513C">
      <w:pPr>
        <w:ind w:left="0"/>
      </w:pPr>
    </w:p>
    <w:p w14:paraId="692746EF" w14:textId="2D52FB91" w:rsidR="0081513C" w:rsidRPr="00AB3101" w:rsidRDefault="005C2A79" w:rsidP="00BD2246">
      <w:pPr>
        <w:pStyle w:val="Heading1"/>
        <w:ind w:firstLine="0"/>
        <w:rPr>
          <w:b w:val="0"/>
          <w:bCs/>
        </w:rPr>
      </w:pPr>
      <w:r>
        <w:tab/>
      </w:r>
      <w:r w:rsidR="00AB3101">
        <w:tab/>
      </w:r>
      <w:r w:rsidR="00AB3101">
        <w:tab/>
        <w:t xml:space="preserve">Pseudocode </w:t>
      </w:r>
      <w:r w:rsidR="00AB3101">
        <w:rPr>
          <w:b w:val="0"/>
          <w:bCs/>
        </w:rPr>
        <w:t>(ZS)</w:t>
      </w:r>
    </w:p>
    <w:p w14:paraId="22D9403A" w14:textId="77777777" w:rsidR="0081513C" w:rsidRDefault="0081513C">
      <w:pPr>
        <w:ind w:left="0"/>
      </w:pPr>
    </w:p>
    <w:p w14:paraId="0381BF26" w14:textId="258340FA" w:rsidR="0081513C" w:rsidRPr="005C2A79" w:rsidRDefault="005C2A79" w:rsidP="0081513C">
      <w:pPr>
        <w:pStyle w:val="Heading1"/>
        <w:rPr>
          <w:b w:val="0"/>
        </w:rPr>
      </w:pPr>
      <w:r>
        <w:t xml:space="preserve">First Cut Domain Sequence Diagrams </w:t>
      </w:r>
      <w:r>
        <w:rPr>
          <w:b w:val="0"/>
        </w:rPr>
        <w:t>(</w:t>
      </w:r>
      <w:r w:rsidR="00AB3101">
        <w:rPr>
          <w:b w:val="0"/>
        </w:rPr>
        <w:t>ED)</w:t>
      </w:r>
    </w:p>
    <w:p w14:paraId="238ED29F" w14:textId="77777777" w:rsidR="00BB353A" w:rsidRDefault="00BB353A" w:rsidP="00BD2246">
      <w:pPr>
        <w:pStyle w:val="BodyText"/>
        <w:ind w:left="0"/>
      </w:pPr>
    </w:p>
    <w:p w14:paraId="3932F1FB" w14:textId="77777777" w:rsidR="00BB353A" w:rsidRPr="00BB353A" w:rsidRDefault="00BB353A" w:rsidP="00BB353A">
      <w:pPr>
        <w:pStyle w:val="BodyText"/>
      </w:pPr>
      <w:r w:rsidRPr="00BB353A">
        <w:t xml:space="preserve">  </w:t>
      </w:r>
    </w:p>
    <w:sectPr w:rsidR="00BB353A" w:rsidRPr="00BB353A">
      <w:headerReference w:type="even" r:id="rId12"/>
      <w:headerReference w:type="default" r:id="rId13"/>
      <w:footerReference w:type="even" r:id="rId14"/>
      <w:type w:val="continuous"/>
      <w:pgSz w:w="12240" w:h="15840" w:code="1"/>
      <w:pgMar w:top="1440" w:right="1800" w:bottom="1440" w:left="1800" w:header="720" w:footer="960" w:gutter="0"/>
      <w:pgNumType w:start="1"/>
      <w:cols w:space="2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014B" w14:textId="77777777" w:rsidR="00824303" w:rsidRDefault="00824303">
      <w:r>
        <w:separator/>
      </w:r>
    </w:p>
  </w:endnote>
  <w:endnote w:type="continuationSeparator" w:id="0">
    <w:p w14:paraId="47E7FC3B" w14:textId="77777777" w:rsidR="00824303" w:rsidRDefault="00824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1149" w14:textId="77777777" w:rsidR="0060299B" w:rsidRDefault="0060299B">
    <w:pPr>
      <w:pStyle w:val="FooterFirst"/>
      <w:rPr>
        <w:rFonts w:cs="Arial"/>
      </w:rPr>
    </w:pPr>
    <w:r>
      <w:rPr>
        <w:b w:val="0"/>
      </w:rPr>
      <w:t>FilmWatch Division Marketing Plan</w:t>
    </w:r>
    <w:r>
      <w:tab/>
    </w:r>
    <w:r>
      <w:tab/>
    </w:r>
    <w:r>
      <w:rPr>
        <w:rFonts w:cs="Arial"/>
      </w:rPr>
      <w:t>2</w:t>
    </w:r>
  </w:p>
  <w:p w14:paraId="60F4F974"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450C" w14:textId="77777777" w:rsidR="0060299B" w:rsidRDefault="0060299B">
    <w:pPr>
      <w:pStyle w:val="FooterFirst"/>
      <w:rPr>
        <w:rFonts w:cs="Arial"/>
      </w:rPr>
    </w:pPr>
    <w:r>
      <w:tab/>
    </w:r>
    <w:r>
      <w:tab/>
    </w:r>
    <w:r>
      <w:rPr>
        <w:rFonts w:cs="Arial"/>
      </w:rPr>
      <w:t>3</w:t>
    </w:r>
  </w:p>
  <w:p w14:paraId="2962B614" w14:textId="77777777" w:rsidR="0060299B" w:rsidRDefault="0060299B">
    <w:pPr>
      <w:ind w:left="-1080"/>
    </w:pPr>
  </w:p>
  <w:p w14:paraId="4AEFD324"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F791" w14:textId="5687E773" w:rsidR="0060299B" w:rsidRDefault="00AB3101">
    <w:pPr>
      <w:pStyle w:val="Footer"/>
    </w:pPr>
    <w:r>
      <w:rPr>
        <w:noProof/>
        <w:lang w:bidi="he-IL"/>
      </w:rPr>
      <mc:AlternateContent>
        <mc:Choice Requires="wps">
          <w:drawing>
            <wp:anchor distT="0" distB="0" distL="114300" distR="114300" simplePos="0" relativeHeight="251659776" behindDoc="1" locked="1" layoutInCell="0" allowOverlap="1" wp14:anchorId="6FDC28EC" wp14:editId="0FD0C0FA">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472A1"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203F"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262A78">
      <w:rPr>
        <w:rStyle w:val="PageNumber"/>
        <w:noProof/>
      </w:rPr>
      <w:t>2</w:t>
    </w:r>
    <w:r>
      <w:rPr>
        <w:rStyle w:val="PageNumber"/>
      </w:rPr>
      <w:fldChar w:fldCharType="end"/>
    </w:r>
  </w:p>
  <w:p w14:paraId="0171CD0F"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606D" w14:textId="77777777" w:rsidR="00824303" w:rsidRDefault="00824303">
      <w:r>
        <w:separator/>
      </w:r>
    </w:p>
  </w:footnote>
  <w:footnote w:type="continuationSeparator" w:id="0">
    <w:p w14:paraId="7A71D042" w14:textId="77777777" w:rsidR="00824303" w:rsidRDefault="00824303">
      <w:r>
        <w:separator/>
      </w:r>
    </w:p>
  </w:footnote>
  <w:footnote w:type="continuationNotice" w:id="1">
    <w:p w14:paraId="311D8690" w14:textId="77777777" w:rsidR="00824303" w:rsidRDefault="00824303">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F3AF" w14:textId="5DC0F52E" w:rsidR="0060299B" w:rsidRDefault="00AB3101">
    <w:pPr>
      <w:pStyle w:val="Header"/>
    </w:pPr>
    <w:r>
      <w:rPr>
        <w:noProof/>
      </w:rPr>
      <mc:AlternateContent>
        <mc:Choice Requires="wps">
          <w:drawing>
            <wp:anchor distT="0" distB="0" distL="114300" distR="114300" simplePos="0" relativeHeight="251654656" behindDoc="0" locked="1" layoutInCell="0" allowOverlap="1" wp14:anchorId="720A1C6E" wp14:editId="000F15B8">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6EE1A"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08F1AE9C" wp14:editId="3F63D100">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B45245A"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6907A20"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1AE9C"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" o:allowincell="f" filled="f" stroked="f" strokecolor="white" strokeweight="6pt">
              <v:textbox inset="0,0,0,0">
                <w:txbxContent>
                  <w:p w14:paraId="5B45245A"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6907A20"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F48D" w14:textId="43B85688" w:rsidR="0060299B" w:rsidRDefault="00AB3101">
    <w:pPr>
      <w:pStyle w:val="Header"/>
    </w:pPr>
    <w:r>
      <w:rPr>
        <w:noProof/>
        <w:lang w:bidi="he-IL"/>
      </w:rPr>
      <mc:AlternateContent>
        <mc:Choice Requires="wps">
          <w:drawing>
            <wp:anchor distT="0" distB="0" distL="114300" distR="114300" simplePos="0" relativeHeight="251657728" behindDoc="1" locked="1" layoutInCell="0" allowOverlap="1" wp14:anchorId="3AC459E2" wp14:editId="03969AAB">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66202645"/>
                        <w:bookmarkStart w:id="2" w:name="_MON_966202656"/>
                        <w:bookmarkStart w:id="3" w:name="_MON_982657072"/>
                        <w:bookmarkStart w:id="4" w:name="_MON_982660572"/>
                        <w:bookmarkStart w:id="5" w:name="_MON_982663493"/>
                        <w:bookmarkStart w:id="6" w:name="_MON_1023708361"/>
                        <w:bookmarkEnd w:id="1"/>
                        <w:bookmarkEnd w:id="2"/>
                        <w:bookmarkEnd w:id="3"/>
                        <w:bookmarkEnd w:id="4"/>
                        <w:bookmarkEnd w:id="5"/>
                        <w:bookmarkEnd w:id="6"/>
                        <w:p w14:paraId="5E4C60B2" w14:textId="77777777" w:rsidR="0060299B" w:rsidRDefault="0060299B">
                          <w:pPr>
                            <w:ind w:left="2"/>
                          </w:pPr>
                          <w:r>
                            <w:object w:dxaOrig="3218" w:dyaOrig="3198" w14:anchorId="488B8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159.75pt" fillcolor="window">
                                <v:imagedata r:id="rId1" o:title="" blacklevel="-1966f"/>
                              </v:shape>
                              <o:OLEObject Type="Embed" ProgID="Word.Picture.8" ShapeID="_x0000_i1025" DrawAspect="Content" ObjectID="_1732396921"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459E2"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" o:allowincell="f" filled="f" stroked="f" strokecolor="white" strokeweight=".25pt">
              <v:textbox inset="0,0,0,0">
                <w:txbxContent>
                  <w:bookmarkStart w:id="7" w:name="_MON_966202645"/>
                  <w:bookmarkStart w:id="8" w:name="_MON_966202656"/>
                  <w:bookmarkStart w:id="9" w:name="_MON_982657072"/>
                  <w:bookmarkStart w:id="10" w:name="_MON_982660572"/>
                  <w:bookmarkStart w:id="11" w:name="_MON_982663493"/>
                  <w:bookmarkStart w:id="12" w:name="_MON_1023708361"/>
                  <w:bookmarkEnd w:id="7"/>
                  <w:bookmarkEnd w:id="8"/>
                  <w:bookmarkEnd w:id="9"/>
                  <w:bookmarkEnd w:id="10"/>
                  <w:bookmarkEnd w:id="11"/>
                  <w:bookmarkEnd w:id="12"/>
                  <w:p w14:paraId="5E4C60B2" w14:textId="77777777" w:rsidR="0060299B" w:rsidRDefault="0060299B">
                    <w:pPr>
                      <w:ind w:left="2"/>
                    </w:pPr>
                    <w:r>
                      <w:object w:dxaOrig="3218" w:dyaOrig="3198" w14:anchorId="488B828F">
                        <v:shape id="_x0000_i1025" type="#_x0000_t75" style="width:161.25pt;height:159.75pt" fillcolor="window">
                          <v:imagedata r:id="rId1" o:title="" blacklevel="-1966f"/>
                        </v:shape>
                        <o:OLEObject Type="Embed" ProgID="Word.Picture.8" ShapeID="_x0000_i1025" DrawAspect="Content" ObjectID="_1732396921" r:id="rId3"/>
                      </w:object>
                    </w:r>
                  </w:p>
                </w:txbxContent>
              </v:textbox>
              <w10:wrap anchorx="page" anchory="page"/>
              <w10:anchorlock/>
            </v:rect>
          </w:pict>
        </mc:Fallback>
      </mc:AlternateContent>
    </w:r>
    <w:r>
      <w:rPr>
        <w:noProof/>
        <w:lang w:bidi="he-IL"/>
      </w:rPr>
      <mc:AlternateContent>
        <mc:Choice Requires="wps">
          <w:drawing>
            <wp:anchor distT="0" distB="0" distL="114300" distR="114300" simplePos="0" relativeHeight="251658752" behindDoc="1" locked="1" layoutInCell="0" allowOverlap="1" wp14:anchorId="19B90A52" wp14:editId="053C81B9">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76A442A" w14:textId="77777777" w:rsidR="0060299B" w:rsidRDefault="0060299B">
                          <w:pPr>
                            <w:ind w:left="0"/>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90A52"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" o:allowincell="f" filled="f" stroked="f" strokecolor="white" strokeweight=".25pt">
              <v:textbox inset="0,0,0,0">
                <w:txbxContent>
                  <w:p w14:paraId="676A442A" w14:textId="77777777" w:rsidR="0060299B" w:rsidRDefault="0060299B">
                    <w:pPr>
                      <w:ind w:left="0"/>
                      <w:rPr>
                        <w:spacing w:val="500"/>
                      </w:rPr>
                    </w:pPr>
                    <w:r>
                      <w:rPr>
                        <w:spacing w:val="1040"/>
                        <w:sz w:val="60"/>
                      </w:rPr>
                      <w:t>.........</w:t>
                    </w:r>
                    <w:r>
                      <w:rPr>
                        <w:sz w:val="60"/>
                      </w:rPr>
                      <w:t>.</w:t>
                    </w:r>
                  </w:p>
                </w:txbxContent>
              </v:textbox>
              <w10:wrap anchorx="page" anchory="page"/>
              <w10:anchorlock/>
            </v:rect>
          </w:pict>
        </mc:Fallback>
      </mc:AlternateContent>
    </w:r>
    <w:r>
      <w:rPr>
        <w:noProof/>
        <w:lang w:bidi="he-IL"/>
      </w:rPr>
      <mc:AlternateContent>
        <mc:Choice Requires="wps">
          <w:drawing>
            <wp:anchor distT="0" distB="0" distL="114300" distR="114300" simplePos="0" relativeHeight="251656704" behindDoc="1" locked="1" layoutInCell="0" allowOverlap="1" wp14:anchorId="6ACDAFBF" wp14:editId="082F32BA">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EE7D2"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89D7" w14:textId="21967936" w:rsidR="0060299B" w:rsidRDefault="00AB3101">
    <w:pPr>
      <w:pStyle w:val="Header"/>
    </w:pPr>
    <w:r>
      <w:rPr>
        <w:noProof/>
        <w:lang w:bidi="he-IL"/>
      </w:rPr>
      <mc:AlternateContent>
        <mc:Choice Requires="wps">
          <w:drawing>
            <wp:anchor distT="0" distB="0" distL="114300" distR="114300" simplePos="0" relativeHeight="251660800" behindDoc="1" locked="1" layoutInCell="0" allowOverlap="1" wp14:anchorId="6C1ACD5C" wp14:editId="14948A9E">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B9455"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0F98"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num w:numId="1" w16cid:durableId="199515036">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008949377">
    <w:abstractNumId w:val="2"/>
  </w:num>
  <w:num w:numId="3" w16cid:durableId="634725002">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102844061">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2066483056">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22236345">
    <w:abstractNumId w:val="1"/>
  </w:num>
  <w:num w:numId="7" w16cid:durableId="1027439897">
    <w:abstractNumId w:val="4"/>
  </w:num>
  <w:num w:numId="8" w16cid:durableId="2011909950">
    <w:abstractNumId w:val="3"/>
  </w:num>
  <w:num w:numId="9" w16cid:durableId="912355910">
    <w:abstractNumId w:val="7"/>
  </w:num>
  <w:num w:numId="10" w16cid:durableId="1077478843">
    <w:abstractNumId w:val="5"/>
  </w:num>
  <w:num w:numId="11" w16cid:durableId="2132820789">
    <w:abstractNumId w:val="6"/>
  </w:num>
  <w:num w:numId="12" w16cid:durableId="259413637">
    <w:abstractNumId w:val="6"/>
    <w:lvlOverride w:ilvl="0">
      <w:lvl w:ilvl="0">
        <w:start w:val="1"/>
        <w:numFmt w:val="decimal"/>
        <w:lvlText w:val="%1."/>
        <w:legacy w:legacy="1" w:legacySpace="0" w:legacyIndent="360"/>
        <w:lvlJc w:val="left"/>
        <w:pPr>
          <w:ind w:left="1800" w:hanging="360"/>
        </w:pPr>
      </w:lvl>
    </w:lvlOverride>
  </w:num>
  <w:num w:numId="13" w16cid:durableId="1718510835">
    <w:abstractNumId w:val="6"/>
    <w:lvlOverride w:ilvl="0">
      <w:lvl w:ilvl="0">
        <w:start w:val="1"/>
        <w:numFmt w:val="decimal"/>
        <w:lvlText w:val="%1."/>
        <w:legacy w:legacy="1" w:legacySpace="0" w:legacyIndent="360"/>
        <w:lvlJc w:val="left"/>
        <w:pPr>
          <w:ind w:left="2160" w:hanging="360"/>
        </w:pPr>
      </w:lvl>
    </w:lvlOverride>
  </w:num>
  <w:num w:numId="14" w16cid:durableId="233781553">
    <w:abstractNumId w:val="6"/>
    <w:lvlOverride w:ilvl="0">
      <w:lvl w:ilvl="0">
        <w:start w:val="1"/>
        <w:numFmt w:val="decimal"/>
        <w:lvlText w:val="%1."/>
        <w:legacy w:legacy="1" w:legacySpace="0" w:legacyIndent="360"/>
        <w:lvlJc w:val="left"/>
        <w:pPr>
          <w:ind w:left="2520" w:hanging="360"/>
        </w:pPr>
      </w:lvl>
    </w:lvlOverride>
  </w:num>
  <w:num w:numId="15" w16cid:durableId="1453590700">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C"/>
    <w:rsid w:val="00027DE8"/>
    <w:rsid w:val="00262A78"/>
    <w:rsid w:val="002F4209"/>
    <w:rsid w:val="005200B8"/>
    <w:rsid w:val="005A28EC"/>
    <w:rsid w:val="005C2A79"/>
    <w:rsid w:val="0060299B"/>
    <w:rsid w:val="00736E1C"/>
    <w:rsid w:val="007E1560"/>
    <w:rsid w:val="0081513C"/>
    <w:rsid w:val="00824303"/>
    <w:rsid w:val="00867423"/>
    <w:rsid w:val="00904A02"/>
    <w:rsid w:val="00A67621"/>
    <w:rsid w:val="00AB3101"/>
    <w:rsid w:val="00B123A8"/>
    <w:rsid w:val="00BB353A"/>
    <w:rsid w:val="00BD2246"/>
    <w:rsid w:val="00F35450"/>
    <w:rsid w:val="00F50A34"/>
    <w:rsid w:val="00F87416"/>
    <w:rsid w:val="00FA47C0"/>
    <w:rsid w:val="00FE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1D49152F"/>
  <w15:chartTrackingRefBased/>
  <w15:docId w15:val="{6B6B1D29-9C92-4084-BCB8-4BC8B4F1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1080"/>
    </w:pPr>
  </w:style>
  <w:style w:type="paragraph" w:styleId="Heading1">
    <w:name w:val="heading 1"/>
    <w:basedOn w:val="HeadingBase"/>
    <w:next w:val="BodyText"/>
    <w:qFormat/>
    <w:pPr>
      <w:shd w:val="pct10" w:color="auto" w:fill="auto"/>
      <w:spacing w:before="220" w:after="220" w:line="280" w:lineRule="atLeast"/>
      <w:ind w:left="0" w:firstLine="1080"/>
      <w:outlineLvl w:val="0"/>
    </w:pPr>
    <w:rPr>
      <w:b/>
      <w:spacing w:val="-10"/>
      <w:sz w:val="24"/>
    </w:rPr>
  </w:style>
  <w:style w:type="paragraph" w:styleId="Heading2">
    <w:name w:val="heading 2"/>
    <w:basedOn w:val="HeadingBase"/>
    <w:next w:val="BodyText"/>
    <w:qFormat/>
    <w:pPr>
      <w:outlineLvl w:val="1"/>
    </w:pPr>
    <w:rPr>
      <w:b/>
    </w:rPr>
  </w:style>
  <w:style w:type="paragraph" w:styleId="Heading3">
    <w:name w:val="heading 3"/>
    <w:basedOn w:val="HeadingBase"/>
    <w:next w:val="BodyText"/>
    <w:qFormat/>
    <w:pPr>
      <w:outlineLvl w:val="2"/>
    </w:pPr>
  </w:style>
  <w:style w:type="paragraph" w:styleId="Heading4">
    <w:name w:val="heading 4"/>
    <w:basedOn w:val="HeadingBase"/>
    <w:next w:val="BodyText"/>
    <w:qFormat/>
    <w:pPr>
      <w:outlineLvl w:val="3"/>
    </w:pPr>
    <w:rPr>
      <w:b/>
      <w:sz w:val="18"/>
    </w:rPr>
  </w:style>
  <w:style w:type="paragraph" w:styleId="Heading5">
    <w:name w:val="heading 5"/>
    <w:basedOn w:val="HeadingBase"/>
    <w:next w:val="BodyText"/>
    <w:qFormat/>
    <w:pPr>
      <w:spacing w:before="220" w:after="220"/>
      <w:outlineLvl w:val="4"/>
    </w:pPr>
    <w:rPr>
      <w:rFonts w:ascii="Times New Roman" w:hAnsi="Times New Roman"/>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Title"/>
    <w:next w:val="BodyText"/>
    <w:qFormat/>
    <w:pPr>
      <w:spacing w:before="0" w:after="160" w:line="400" w:lineRule="atLeast"/>
    </w:pPr>
    <w:rPr>
      <w:i/>
      <w:spacing w:val="-14"/>
      <w:sz w:val="3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5</TotalTime>
  <Pages>2</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strickler.zachary</cp:lastModifiedBy>
  <cp:revision>2</cp:revision>
  <cp:lastPrinted>1601-01-01T00:00:00Z</cp:lastPrinted>
  <dcterms:created xsi:type="dcterms:W3CDTF">2022-12-13T05:36:00Z</dcterms:created>
  <dcterms:modified xsi:type="dcterms:W3CDTF">2022-12-13T05:36:00Z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